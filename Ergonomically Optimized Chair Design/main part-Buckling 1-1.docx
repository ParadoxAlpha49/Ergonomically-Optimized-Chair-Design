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09112DC" w14:textId="77777777" w:rsidTr="00A43A5B">
        <w:trPr>
          <w:cantSplit/>
          <w:trHeight w:val="4488"/>
        </w:trPr>
        <w:tc>
          <w:tcPr>
            <w:tcW w:w="6285" w:type="dxa"/>
          </w:tcPr>
          <w:p w14:paraId="76D8ADD0" w14:textId="77777777" w:rsidR="00F448BC" w:rsidRDefault="00777E54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502970" wp14:editId="46528D72">
                  <wp:extent cx="3853815" cy="2372995"/>
                  <wp:effectExtent l="0" t="0" r="0" b="825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37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383CF2B1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19106EF" w14:textId="77777777" w:rsidR="00B77317" w:rsidRPr="00CD1539" w:rsidRDefault="00777E54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</w:t>
                  </w:r>
                  <w:proofErr w:type="gramStart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main</w:t>
                  </w:r>
                  <w:proofErr w:type="gramEnd"/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part</w:t>
                  </w:r>
                </w:p>
                <w:p w14:paraId="63C4011F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716BFDAA" w14:textId="77777777" w:rsidR="00B77317" w:rsidRPr="00CD1539" w:rsidRDefault="00777E54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February 24, 2023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  <w:proofErr w:type="spellEnd"/>
                </w:p>
                <w:p w14:paraId="56EF692E" w14:textId="77777777" w:rsidR="00B77317" w:rsidRPr="00CD1539" w:rsidRDefault="00777E54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Buckling 1</w:t>
                  </w:r>
                </w:p>
                <w:p w14:paraId="39A2DE75" w14:textId="77777777" w:rsidR="00B77317" w:rsidRPr="006A441F" w:rsidRDefault="00777E54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Buckling</w:t>
                  </w:r>
                </w:p>
              </w:tc>
            </w:tr>
            <w:tr w:rsidR="00B77317" w14:paraId="6028F9ED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5372F05" w14:textId="77777777" w:rsidR="00B77317" w:rsidRDefault="00777E54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01138792" w14:textId="77777777" w:rsidR="00777E54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28094663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_Toc128094663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1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5449AB8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64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Assumptions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_Toc128094664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2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F064E8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65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_Toc128094665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3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85BD1FB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66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_Toc128094666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6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593386A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67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Units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_Toc128094667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6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BE8171F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68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_Toc128094668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7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1CBC738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69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_Toc128094669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7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A689B6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70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_Toc128094670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7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CFDC0D7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71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_Toc128094671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8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DBDB02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72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_Toc128094672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9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6DD2F0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73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_Toc128094673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10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421ABA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74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_Toc128094674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10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9082DBC" w14:textId="77777777" w:rsidR="00777E54" w:rsidRDefault="00000000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28094675" w:history="1">
                        <w:r w:rsidR="00777E54" w:rsidRPr="003E7669">
                          <w:rPr>
                            <w:rStyle w:val="Hyperlink"/>
                            <w:noProof/>
                          </w:rPr>
                          <w:t>Conclusion</w:t>
                        </w:r>
                        <w:r w:rsidR="00777E54">
                          <w:rPr>
                            <w:noProof/>
                            <w:webHidden/>
                          </w:rPr>
                          <w:tab/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77E54">
                          <w:rPr>
                            <w:noProof/>
                            <w:webHidden/>
                          </w:rPr>
                          <w:instrText xml:space="preserve"> PAGEREF _Toc128094675 \h </w:instrText>
                        </w:r>
                        <w:r w:rsidR="00777E54">
                          <w:rPr>
                            <w:noProof/>
                            <w:webHidden/>
                          </w:rPr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77E54">
                          <w:rPr>
                            <w:noProof/>
                            <w:webHidden/>
                          </w:rPr>
                          <w:t>10</w:t>
                        </w:r>
                        <w:r w:rsidR="00777E54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9CF48CF" w14:textId="77777777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F08D2F0" w14:textId="77777777" w:rsidR="00F448BC" w:rsidRDefault="00F448BC" w:rsidP="00A5373F"/>
        </w:tc>
      </w:tr>
      <w:tr w:rsidR="00F448BC" w14:paraId="628F7D44" w14:textId="77777777" w:rsidTr="00BE081A">
        <w:trPr>
          <w:cantSplit/>
          <w:trHeight w:val="3924"/>
        </w:trPr>
        <w:tc>
          <w:tcPr>
            <w:tcW w:w="6285" w:type="dxa"/>
          </w:tcPr>
          <w:p w14:paraId="488D5B50" w14:textId="77777777" w:rsidR="00C27B5D" w:rsidRDefault="00777E54" w:rsidP="00C27B5D">
            <w:pPr>
              <w:pStyle w:val="Heading1"/>
            </w:pPr>
            <w:bookmarkStart w:id="0" w:name="_Toc128094663"/>
            <w:r>
              <w:t>Description</w:t>
            </w:r>
            <w:bookmarkEnd w:id="0"/>
          </w:p>
          <w:p w14:paraId="71F4DA49" w14:textId="77777777" w:rsidR="00F448BC" w:rsidRPr="00E65D6E" w:rsidRDefault="00777E54" w:rsidP="00FF408C">
            <w:r>
              <w:t>No Data</w:t>
            </w:r>
          </w:p>
        </w:tc>
        <w:tc>
          <w:tcPr>
            <w:tcW w:w="4713" w:type="dxa"/>
            <w:vMerge/>
          </w:tcPr>
          <w:p w14:paraId="596714A2" w14:textId="77777777" w:rsidR="00F448BC" w:rsidRPr="00A33AA4" w:rsidRDefault="00F448BC" w:rsidP="00840CC7">
            <w:pPr>
              <w:pStyle w:val="TOC3"/>
            </w:pPr>
          </w:p>
        </w:tc>
      </w:tr>
    </w:tbl>
    <w:p w14:paraId="35C5818E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D9CAB3B" w14:textId="77777777" w:rsidTr="00DD03CF">
        <w:tc>
          <w:tcPr>
            <w:tcW w:w="11016" w:type="dxa"/>
          </w:tcPr>
          <w:p w14:paraId="7507F4FB" w14:textId="77777777" w:rsidR="00343025" w:rsidRDefault="00777E54" w:rsidP="00343025">
            <w:pPr>
              <w:pStyle w:val="Heading1"/>
            </w:pPr>
            <w:bookmarkStart w:id="1" w:name="_Toc128094664"/>
            <w:bookmarkStart w:id="2" w:name="_Toc243733140"/>
            <w:bookmarkStart w:id="3" w:name="_Toc245020107"/>
            <w:bookmarkStart w:id="4" w:name="_Toc245020139"/>
            <w:r>
              <w:lastRenderedPageBreak/>
              <w:t>Assumptions</w:t>
            </w:r>
            <w:bookmarkEnd w:id="1"/>
          </w:p>
          <w:p w14:paraId="4D4E3D90" w14:textId="77777777" w:rsidR="00A96F2C" w:rsidRDefault="00A96F2C" w:rsidP="00A96F2C"/>
        </w:tc>
      </w:tr>
    </w:tbl>
    <w:p w14:paraId="0E61E22F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903E46E" w14:textId="77777777" w:rsidTr="00ED5A01">
        <w:tc>
          <w:tcPr>
            <w:tcW w:w="11016" w:type="dxa"/>
          </w:tcPr>
          <w:p w14:paraId="5C2EE031" w14:textId="77777777" w:rsidR="00FF408C" w:rsidRDefault="00777E54" w:rsidP="00FF408C">
            <w:pPr>
              <w:pStyle w:val="Heading1"/>
            </w:pPr>
            <w:bookmarkStart w:id="5" w:name="_Toc128094665"/>
            <w:r>
              <w:lastRenderedPageBreak/>
              <w:t>Model Information</w:t>
            </w:r>
            <w:bookmarkEnd w:id="5"/>
          </w:p>
          <w:p w14:paraId="0D5B9DB5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3DE4DC6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24E4930A" w14:textId="77777777" w:rsidTr="00077EA0">
                    <w:tc>
                      <w:tcPr>
                        <w:tcW w:w="8640" w:type="dxa"/>
                      </w:tcPr>
                      <w:p w14:paraId="0EBDDD6F" w14:textId="77777777" w:rsidR="00077EA0" w:rsidRDefault="00777E54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lastRenderedPageBreak/>
                          <w:drawing>
                            <wp:inline distT="0" distB="0" distL="0" distR="0" wp14:anchorId="68092D7F" wp14:editId="43234E3C">
                              <wp:extent cx="5349240" cy="4425315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425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FE9A472" w14:textId="77777777" w:rsidR="00C16188" w:rsidRDefault="00777E54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main part</w:t>
                  </w:r>
                </w:p>
                <w:p w14:paraId="7156A3FE" w14:textId="77777777" w:rsidR="00C16188" w:rsidRDefault="00777E54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7F435C59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5A5A35" w14:textId="77777777" w:rsidR="00C16188" w:rsidRPr="0044448A" w:rsidRDefault="00777E54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9C07E5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3AABE8" w14:textId="77777777" w:rsidR="00C16188" w:rsidRDefault="00777E54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E1BA93" w14:textId="77777777" w:rsidR="00C16188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BF6455" w14:textId="77777777" w:rsidR="00C16188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78DCEF" w14:textId="77777777" w:rsidR="00C16188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777E54" w14:paraId="75E16216" w14:textId="77777777" w:rsidTr="00AF42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BA9375" w14:textId="77777777" w:rsidR="00777E54" w:rsidRDefault="00777E54" w:rsidP="00AF42B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LPattern4</w:t>
                  </w:r>
                </w:p>
                <w:p w14:paraId="28B7EBE3" w14:textId="77777777" w:rsidR="00777E54" w:rsidRPr="0044448A" w:rsidRDefault="00777E54" w:rsidP="00AF42B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7D1942" wp14:editId="263EBB11">
                        <wp:extent cx="1562735" cy="1292860"/>
                        <wp:effectExtent l="0" t="0" r="0" b="254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292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E12B06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3C4A91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Mass:0.128192 kg</w:t>
                  </w:r>
                </w:p>
                <w:p w14:paraId="3B0557CB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Volume:1.66479e-05 m^3</w:t>
                  </w:r>
                </w:p>
                <w:p w14:paraId="5705ECA6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Density:7,700.22 kg/m^3</w:t>
                  </w:r>
                </w:p>
                <w:p w14:paraId="19548E59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Weight:1.25629 N</w:t>
                  </w:r>
                </w:p>
                <w:p w14:paraId="5BE5B157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D13B9D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C:\Users\User\OneDrive\Desktop\solidworks projects\Comfortable chair\main part.SLDPRT</w:t>
                  </w:r>
                </w:p>
                <w:p w14:paraId="16E8A3D2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24 01:25:34 2023</w:t>
                  </w:r>
                </w:p>
              </w:tc>
            </w:tr>
            <w:tr w:rsidR="00777E54" w14:paraId="1003F29B" w14:textId="77777777" w:rsidTr="00AF42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7CEC0A" w14:textId="77777777" w:rsidR="00777E54" w:rsidRDefault="00777E54" w:rsidP="00AF42B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Shell7</w:t>
                  </w:r>
                </w:p>
                <w:p w14:paraId="6D7813D2" w14:textId="77777777" w:rsidR="00777E54" w:rsidRPr="0044448A" w:rsidRDefault="00777E54" w:rsidP="00AF42B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F9B3698" wp14:editId="108A40A2">
                        <wp:extent cx="1562735" cy="1292860"/>
                        <wp:effectExtent l="0" t="0" r="0" b="254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292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9D577A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31A448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Mass:0.00118594 kg</w:t>
                  </w:r>
                </w:p>
                <w:p w14:paraId="60784A80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Volume:1.54018e-07 m^3</w:t>
                  </w:r>
                </w:p>
                <w:p w14:paraId="01CF035F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Density:7,700 kg/m^3</w:t>
                  </w:r>
                </w:p>
                <w:p w14:paraId="7DC0F214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Weight:0.0116222 N</w:t>
                  </w:r>
                </w:p>
                <w:p w14:paraId="6E13EDAA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918208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C:\Users\User\OneDrive\Desktop\solidworks projects\Comfortable chair\main part.SLDPRT</w:t>
                  </w:r>
                </w:p>
                <w:p w14:paraId="22361658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24 01:25:34 2023</w:t>
                  </w:r>
                </w:p>
              </w:tc>
            </w:tr>
            <w:tr w:rsidR="00777E54" w14:paraId="2592F33F" w14:textId="77777777" w:rsidTr="00AF42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7EE679" w14:textId="77777777" w:rsidR="00777E54" w:rsidRDefault="00777E54" w:rsidP="00AF42B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Boss-Extrude6</w:t>
                  </w:r>
                </w:p>
                <w:p w14:paraId="595C7258" w14:textId="77777777" w:rsidR="00777E54" w:rsidRPr="0044448A" w:rsidRDefault="00777E54" w:rsidP="00AF42B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2DE5168" wp14:editId="45E5D25B">
                        <wp:extent cx="1562735" cy="1292860"/>
                        <wp:effectExtent l="0" t="0" r="0" b="254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292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9B7143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54F945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Mass:0.00732485 kg</w:t>
                  </w:r>
                </w:p>
                <w:p w14:paraId="7EEBB569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Volume:9.51279e-07 m^3</w:t>
                  </w:r>
                </w:p>
                <w:p w14:paraId="339B8C2F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Density:7,700 kg/m^3</w:t>
                  </w:r>
                </w:p>
                <w:p w14:paraId="715DB778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Weight:0.0717835 N</w:t>
                  </w:r>
                </w:p>
                <w:p w14:paraId="335472FA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CBA860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C:\Users\User\OneDrive\Desktop\solidworks projects\Comfortable chair\main part.SLDPRT</w:t>
                  </w:r>
                </w:p>
                <w:p w14:paraId="250756A0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24 01:25:34 2023</w:t>
                  </w:r>
                </w:p>
              </w:tc>
            </w:tr>
            <w:tr w:rsidR="00777E54" w14:paraId="53D594F8" w14:textId="77777777" w:rsidTr="00AF42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8A776E" w14:textId="77777777" w:rsidR="00777E54" w:rsidRDefault="00777E54" w:rsidP="00AF42B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Boss-Extrude12</w:t>
                  </w:r>
                </w:p>
                <w:p w14:paraId="08146BA4" w14:textId="77777777" w:rsidR="00777E54" w:rsidRPr="0044448A" w:rsidRDefault="00777E54" w:rsidP="00AF42B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CC3C327" wp14:editId="1D227DB2">
                        <wp:extent cx="1562735" cy="1292860"/>
                        <wp:effectExtent l="0" t="0" r="0" b="254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292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721A4B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676D10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Mass:0.00142303 kg</w:t>
                  </w:r>
                </w:p>
                <w:p w14:paraId="20CFD309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Volume:1.84809e-07 m^3</w:t>
                  </w:r>
                </w:p>
                <w:p w14:paraId="5FDFBA0A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Density:7,700 kg/m^3</w:t>
                  </w:r>
                </w:p>
                <w:p w14:paraId="24F0ED32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Weight:0.0139457 N</w:t>
                  </w:r>
                </w:p>
                <w:p w14:paraId="49C86FA7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70475D" w14:textId="77777777" w:rsidR="00777E54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C:\Users\User\OneDrive\Desktop\solidworks projects\Comfortable chair\main part.SLDPRT</w:t>
                  </w:r>
                </w:p>
                <w:p w14:paraId="536E91A0" w14:textId="77777777" w:rsidR="00777E54" w:rsidRPr="0044448A" w:rsidRDefault="00777E54" w:rsidP="00AF42B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24 01:25:34 2023</w:t>
                  </w:r>
                </w:p>
              </w:tc>
            </w:tr>
            <w:tr w:rsidR="00C16188" w14:paraId="6B3D9F69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C0D2DF" w14:textId="77777777" w:rsidR="00C16188" w:rsidRDefault="00777E54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Fillet7</w:t>
                  </w:r>
                </w:p>
                <w:p w14:paraId="57669A9D" w14:textId="77777777" w:rsidR="004B3022" w:rsidRPr="0044448A" w:rsidRDefault="00777E54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F3CD6ED" wp14:editId="6C0E23F4">
                        <wp:extent cx="1562735" cy="1292860"/>
                        <wp:effectExtent l="0" t="0" r="0" b="2540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1292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465E91" w14:textId="77777777" w:rsidR="00C16188" w:rsidRPr="0044448A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A698E0" w14:textId="77777777" w:rsidR="00777E54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Mass:0.00665328 kg</w:t>
                  </w:r>
                </w:p>
                <w:p w14:paraId="264385B2" w14:textId="77777777" w:rsidR="00777E54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Volume:8.64063e-07 m^3</w:t>
                  </w:r>
                </w:p>
                <w:p w14:paraId="076CB99C" w14:textId="77777777" w:rsidR="00777E54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Density:7,700 kg/m^3</w:t>
                  </w:r>
                </w:p>
                <w:p w14:paraId="71195522" w14:textId="77777777" w:rsidR="00777E54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Weight:0.0652022 N</w:t>
                  </w:r>
                </w:p>
                <w:p w14:paraId="73E3F3C8" w14:textId="77777777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0C385F" w14:textId="77777777" w:rsidR="00777E54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C:\Users\User\OneDrive\Desktop\solidworks projects\Comfortable chair\main part.SLDPRT</w:t>
                  </w:r>
                </w:p>
                <w:p w14:paraId="6EDB3999" w14:textId="77777777" w:rsidR="00C16188" w:rsidRPr="0044448A" w:rsidRDefault="00777E54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24 01:25:34 2023</w:t>
                  </w:r>
                </w:p>
              </w:tc>
            </w:tr>
          </w:tbl>
          <w:p w14:paraId="361970A9" w14:textId="77777777" w:rsidR="00FF408C" w:rsidRDefault="00FF408C" w:rsidP="00A96F2C"/>
        </w:tc>
      </w:tr>
    </w:tbl>
    <w:p w14:paraId="755F0C0D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6E35D240" w14:textId="77777777" w:rsidTr="005E294F">
        <w:tc>
          <w:tcPr>
            <w:tcW w:w="11016" w:type="dxa"/>
          </w:tcPr>
          <w:p w14:paraId="5A5E427C" w14:textId="77777777" w:rsidR="00B35001" w:rsidRPr="00B35001" w:rsidRDefault="00777E54" w:rsidP="00B35001">
            <w:pPr>
              <w:pStyle w:val="Heading1"/>
            </w:pPr>
            <w:bookmarkStart w:id="6" w:name="_Toc128094666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89"/>
              <w:gridCol w:w="5349"/>
            </w:tblGrid>
            <w:tr w:rsidR="00B35001" w14:paraId="3BCF567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29814F" w14:textId="77777777" w:rsidR="00B35001" w:rsidRDefault="00777E54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52B3F9" w14:textId="77777777" w:rsidR="00B35001" w:rsidRDefault="00777E5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Buckling 1</w:t>
                  </w:r>
                </w:p>
              </w:tc>
            </w:tr>
            <w:tr w:rsidR="00777E54" w14:paraId="6382608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34C237" w14:textId="77777777" w:rsidR="00777E54" w:rsidRDefault="00777E54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0B6730" w14:textId="77777777" w:rsidR="00777E54" w:rsidRDefault="00777E5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Buckling</w:t>
                  </w:r>
                </w:p>
              </w:tc>
            </w:tr>
            <w:tr w:rsidR="00777E54" w14:paraId="4833282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BEB8F9" w14:textId="77777777" w:rsidR="00777E54" w:rsidRDefault="00777E54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CAE153" w14:textId="77777777" w:rsidR="00777E54" w:rsidRDefault="00777E5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77E54" w14:paraId="59986C5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9976CD" w14:textId="77777777" w:rsidR="00777E54" w:rsidRDefault="00777E54" w:rsidP="005E294F">
                  <w:r>
                    <w:t>Number of modes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6F8D9C" w14:textId="77777777" w:rsidR="00777E54" w:rsidRDefault="00777E5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777E54" w14:paraId="4CC0C1B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8046AD" w14:textId="77777777" w:rsidR="00777E54" w:rsidRDefault="00777E54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24403A" w14:textId="77777777" w:rsidR="00777E54" w:rsidRDefault="00777E5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FFEPlus</w:t>
                  </w:r>
                  <w:proofErr w:type="spellEnd"/>
                </w:p>
              </w:tc>
            </w:tr>
            <w:tr w:rsidR="00777E54" w14:paraId="08D7B13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D38E3A" w14:textId="77777777" w:rsidR="00777E54" w:rsidRDefault="00777E54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040243" w14:textId="77777777" w:rsidR="00777E54" w:rsidRDefault="00777E5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77E54" w14:paraId="4398D60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5B63B88" w14:textId="77777777" w:rsidR="00777E54" w:rsidRDefault="00777E54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16C538" w14:textId="77777777" w:rsidR="00777E54" w:rsidRDefault="00777E5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77E54" w14:paraId="2DE381F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56A3FA" w14:textId="77777777" w:rsidR="00777E54" w:rsidRDefault="00777E54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DD8FD3" w14:textId="77777777" w:rsidR="00777E54" w:rsidRDefault="00777E5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777E54" w14:paraId="34272BC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FDEBBA" w14:textId="77777777" w:rsidR="00777E54" w:rsidRDefault="00777E54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48EFE0" w14:textId="77777777" w:rsidR="00777E54" w:rsidRDefault="00777E5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777E54" w14:paraId="338C58C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C77577" w14:textId="77777777" w:rsidR="00777E54" w:rsidRDefault="00777E54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F23FF4" w14:textId="77777777" w:rsidR="00777E54" w:rsidRDefault="00777E5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77E54" w14:paraId="06D725A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3745D4" w14:textId="77777777" w:rsidR="00777E54" w:rsidRDefault="00777E54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7EA6F1" w14:textId="77777777" w:rsidR="00777E54" w:rsidRDefault="00777E54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77E54" w14:paraId="119EE09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CB15D7" w14:textId="77777777" w:rsidR="00777E54" w:rsidRDefault="00777E54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117AC0" w14:textId="77777777" w:rsidR="00777E54" w:rsidRDefault="00777E54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SOLIDWORKS document (C:\Users\User\OneDrive\Desktop\solidworks projects\Comfortable chair)</w:t>
                  </w:r>
                </w:p>
              </w:tc>
            </w:tr>
          </w:tbl>
          <w:p w14:paraId="171A7CE3" w14:textId="77777777" w:rsidR="005E294F" w:rsidRDefault="005E294F" w:rsidP="00A96F2C"/>
        </w:tc>
      </w:tr>
      <w:bookmarkEnd w:id="2"/>
      <w:bookmarkEnd w:id="3"/>
      <w:bookmarkEnd w:id="4"/>
    </w:tbl>
    <w:p w14:paraId="21CFCD86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77A899B5" w14:textId="77777777" w:rsidTr="00E80CD9">
        <w:tc>
          <w:tcPr>
            <w:tcW w:w="11016" w:type="dxa"/>
          </w:tcPr>
          <w:p w14:paraId="3C0C534A" w14:textId="77777777" w:rsidR="00F33129" w:rsidRPr="00B35001" w:rsidRDefault="00777E54" w:rsidP="000A7C6B">
            <w:pPr>
              <w:pStyle w:val="Heading1"/>
            </w:pPr>
            <w:bookmarkStart w:id="7" w:name="_Toc128094667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476D927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E40DE8" w14:textId="77777777" w:rsidR="00F33129" w:rsidRDefault="00777E54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F656D2" w14:textId="77777777" w:rsidR="00F33129" w:rsidRDefault="00777E5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777E54" w14:paraId="115B8A8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982FA6" w14:textId="77777777" w:rsidR="00777E54" w:rsidRDefault="00777E54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68E665" w14:textId="77777777" w:rsidR="00777E54" w:rsidRDefault="00777E5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777E54" w14:paraId="3F49305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DE5513" w14:textId="77777777" w:rsidR="00777E54" w:rsidRDefault="00777E54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72B9A9" w14:textId="77777777" w:rsidR="00777E54" w:rsidRDefault="00777E5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777E54" w14:paraId="1A465FC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CFFF99" w14:textId="77777777" w:rsidR="00777E54" w:rsidRDefault="00777E54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8D7ECD" w14:textId="77777777" w:rsidR="00777E54" w:rsidRDefault="00777E54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777E54" w14:paraId="224AC97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D639CE" w14:textId="77777777" w:rsidR="00777E54" w:rsidRDefault="00777E54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7450C0" w14:textId="77777777" w:rsidR="00777E54" w:rsidRDefault="00777E5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A1EB8E9" w14:textId="77777777" w:rsidR="00F33129" w:rsidRDefault="00F33129" w:rsidP="000A7C6B"/>
        </w:tc>
      </w:tr>
    </w:tbl>
    <w:p w14:paraId="1A1DB782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09C5E37F" w14:textId="77777777" w:rsidTr="005273D5">
        <w:trPr>
          <w:trHeight w:val="4158"/>
        </w:trPr>
        <w:tc>
          <w:tcPr>
            <w:tcW w:w="11136" w:type="dxa"/>
          </w:tcPr>
          <w:p w14:paraId="0115A85C" w14:textId="77777777" w:rsidR="00E80CD9" w:rsidRPr="00AC3438" w:rsidRDefault="00777E54" w:rsidP="000A7C6B">
            <w:pPr>
              <w:pStyle w:val="Heading1"/>
            </w:pPr>
            <w:bookmarkStart w:id="8" w:name="_Toc128094668"/>
            <w:bookmarkStart w:id="9" w:name="_Toc243733144"/>
            <w:bookmarkStart w:id="10" w:name="_Toc245020112"/>
            <w:bookmarkStart w:id="11" w:name="_Toc245020144"/>
            <w:r>
              <w:lastRenderedPageBreak/>
              <w:t>Material Properties</w:t>
            </w:r>
            <w:bookmarkEnd w:id="8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533EE39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6E87264" w14:textId="77777777" w:rsidR="00E80CD9" w:rsidRPr="003E6C57" w:rsidRDefault="00777E54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E793D2D" w14:textId="77777777" w:rsidR="00E80CD9" w:rsidRPr="003E6C57" w:rsidRDefault="00777E5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2C93EE" w14:textId="77777777" w:rsidR="00E80CD9" w:rsidRPr="003E6C57" w:rsidRDefault="00777E54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706D0D5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2446D59A" w14:textId="77777777" w:rsidR="00E80CD9" w:rsidRPr="00577134" w:rsidRDefault="00777E54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5862A05" wp14:editId="3706EEB0">
                        <wp:extent cx="1904365" cy="1575435"/>
                        <wp:effectExtent l="0" t="0" r="635" b="571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75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3E0432F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C7D4711" w14:textId="77777777" w:rsidR="00E80CD9" w:rsidRPr="00BE6656" w:rsidRDefault="00777E54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1C3402" w14:textId="77777777" w:rsidR="00E80CD9" w:rsidRPr="00BE6656" w:rsidRDefault="00777E5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Alloy Steel</w:t>
                        </w:r>
                      </w:p>
                    </w:tc>
                  </w:tr>
                  <w:tr w:rsidR="00777E54" w:rsidRPr="00577134" w14:paraId="043F698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22388CB" w14:textId="77777777" w:rsidR="00777E54" w:rsidRDefault="00777E5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8439887" w14:textId="77777777" w:rsidR="00777E54" w:rsidRDefault="00777E5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777E54" w:rsidRPr="00577134" w14:paraId="419FF97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FBF5A60" w14:textId="77777777" w:rsidR="00777E54" w:rsidRDefault="00777E5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AFAC68E" w14:textId="77777777" w:rsidR="00777E54" w:rsidRDefault="00777E5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777E54" w:rsidRPr="00577134" w14:paraId="36D9E55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32602A" w14:textId="77777777" w:rsidR="00777E54" w:rsidRDefault="00777E5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9FF07D" w14:textId="77777777" w:rsidR="00777E54" w:rsidRDefault="00777E5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6.20422e+08 N/m^2</w:t>
                        </w:r>
                      </w:p>
                    </w:tc>
                  </w:tr>
                  <w:tr w:rsidR="00777E54" w:rsidRPr="00577134" w14:paraId="1024968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3F42A5" w14:textId="77777777" w:rsidR="00777E54" w:rsidRDefault="00777E5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EC9532" w14:textId="77777777" w:rsidR="00777E54" w:rsidRDefault="00777E5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7.23826e+08 N/m^2</w:t>
                        </w:r>
                      </w:p>
                    </w:tc>
                  </w:tr>
                  <w:tr w:rsidR="00777E54" w:rsidRPr="00577134" w14:paraId="6EF93A6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AF7A27" w14:textId="77777777" w:rsidR="00777E54" w:rsidRDefault="00777E5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EE2473" w14:textId="77777777" w:rsidR="00777E54" w:rsidRDefault="00777E5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7,700 kg/m^3</w:t>
                        </w:r>
                      </w:p>
                    </w:tc>
                  </w:tr>
                  <w:tr w:rsidR="00777E54" w:rsidRPr="00577134" w14:paraId="2FD7F2D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42472D" w14:textId="77777777" w:rsidR="00777E54" w:rsidRDefault="00777E5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B16763" w14:textId="77777777" w:rsidR="00777E54" w:rsidRDefault="00777E5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777E54" w:rsidRPr="00577134" w14:paraId="7C3DB58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A8D0771" w14:textId="77777777" w:rsidR="00777E54" w:rsidRDefault="00777E5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6336E4" w14:textId="77777777" w:rsidR="00777E54" w:rsidRDefault="00777E5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0.28  </w:t>
                        </w:r>
                      </w:p>
                    </w:tc>
                  </w:tr>
                  <w:tr w:rsidR="00777E54" w:rsidRPr="00577134" w14:paraId="408CB3C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6AAB33" w14:textId="77777777" w:rsidR="00777E54" w:rsidRDefault="00777E54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536C0BC" w14:textId="77777777" w:rsidR="00777E54" w:rsidRDefault="00777E54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1.3e-05 /Kelvin</w:t>
                        </w:r>
                      </w:p>
                    </w:tc>
                  </w:tr>
                </w:tbl>
                <w:p w14:paraId="70D9BE12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6C5D9E24" w14:textId="77777777" w:rsidR="00777E54" w:rsidRDefault="00777E5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1(LPattern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4)(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main part),</w:t>
                  </w:r>
                </w:p>
                <w:p w14:paraId="5E88B09B" w14:textId="77777777" w:rsidR="00777E54" w:rsidRDefault="00777E5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2(Shell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7)(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main part),</w:t>
                  </w:r>
                </w:p>
                <w:p w14:paraId="3CEC08F2" w14:textId="77777777" w:rsidR="00777E54" w:rsidRDefault="00777E5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3(Boss-Extrude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6)(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main part),</w:t>
                  </w:r>
                </w:p>
                <w:p w14:paraId="461FEF33" w14:textId="77777777" w:rsidR="00777E54" w:rsidRDefault="00777E5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4(Boss-Extrude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12)(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main part),</w:t>
                  </w:r>
                </w:p>
                <w:p w14:paraId="522855B6" w14:textId="77777777" w:rsidR="00E80CD9" w:rsidRPr="00577134" w:rsidRDefault="00777E54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</w:t>
                  </w:r>
                  <w:proofErr w:type="spell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 xml:space="preserve"> 5(Fillet</w:t>
                  </w:r>
                  <w:proofErr w:type="gramStart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7)(</w:t>
                  </w:r>
                  <w:proofErr w:type="gramEnd"/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main part)</w:t>
                  </w:r>
                </w:p>
              </w:tc>
            </w:tr>
            <w:tr w:rsidR="00E80CD9" w:rsidRPr="000841BF" w14:paraId="284C6E46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2A4D357" w14:textId="77777777" w:rsidR="00E80CD9" w:rsidRPr="000841BF" w:rsidRDefault="00777E54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 xml:space="preserve">Curve </w:t>
                  </w:r>
                  <w:proofErr w:type="spellStart"/>
                  <w:proofErr w:type="gramStart"/>
                  <w:r>
                    <w:rPr>
                      <w:rStyle w:val="Strong"/>
                      <w:sz w:val="20"/>
                      <w:szCs w:val="20"/>
                    </w:rPr>
                    <w:t>Data:N</w:t>
                  </w:r>
                  <w:proofErr w:type="spellEnd"/>
                  <w:proofErr w:type="gramEnd"/>
                  <w:r>
                    <w:rPr>
                      <w:rStyle w:val="Strong"/>
                      <w:sz w:val="20"/>
                      <w:szCs w:val="20"/>
                    </w:rPr>
                    <w:t>/A</w:t>
                  </w:r>
                </w:p>
              </w:tc>
            </w:tr>
          </w:tbl>
          <w:p w14:paraId="172F39B7" w14:textId="77777777" w:rsidR="00E80CD9" w:rsidRDefault="00E80CD9" w:rsidP="000A7C6B"/>
        </w:tc>
      </w:tr>
      <w:bookmarkEnd w:id="9"/>
      <w:bookmarkEnd w:id="10"/>
      <w:bookmarkEnd w:id="11"/>
    </w:tbl>
    <w:p w14:paraId="07B53397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392F07E6" w14:textId="77777777" w:rsidTr="00452CBC">
        <w:tc>
          <w:tcPr>
            <w:tcW w:w="11016" w:type="dxa"/>
          </w:tcPr>
          <w:p w14:paraId="4D88E106" w14:textId="77777777" w:rsidR="005273D5" w:rsidRPr="00AF1A58" w:rsidRDefault="00777E54" w:rsidP="000A7C6B">
            <w:pPr>
              <w:pStyle w:val="Heading1"/>
              <w:rPr>
                <w:b w:val="0"/>
                <w:bCs w:val="0"/>
              </w:rPr>
            </w:pPr>
            <w:bookmarkStart w:id="12" w:name="_Toc128094669"/>
            <w:r>
              <w:rPr>
                <w:rStyle w:val="Strong"/>
              </w:rPr>
              <w:t>Loads and Fixtures</w:t>
            </w:r>
            <w:bookmarkEnd w:id="12"/>
          </w:p>
          <w:p w14:paraId="172D93BA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77E54" w14:paraId="4D434B96" w14:textId="77777777" w:rsidTr="00782C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A88F34D" w14:textId="77777777" w:rsidR="00777E54" w:rsidRPr="004E282D" w:rsidRDefault="00777E54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2EABBAD" w14:textId="77777777" w:rsidR="00777E54" w:rsidRPr="004E282D" w:rsidRDefault="00777E5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22E8224" w14:textId="77777777" w:rsidR="00777E54" w:rsidRPr="004E282D" w:rsidRDefault="00777E54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777E54" w14:paraId="57D79868" w14:textId="77777777" w:rsidTr="00D835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29B7A649" w14:textId="77777777" w:rsidR="00777E54" w:rsidRPr="00F42DD1" w:rsidRDefault="00777E54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57306D4" w14:textId="77777777" w:rsidR="00777E54" w:rsidRPr="006208CB" w:rsidRDefault="00777E5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FFFACEE" wp14:editId="2E99FBE1">
                        <wp:extent cx="1907540" cy="1577975"/>
                        <wp:effectExtent l="0" t="0" r="0" b="317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577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77E54" w14:paraId="3C8745F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8D9B15C" w14:textId="77777777" w:rsidR="00777E54" w:rsidRPr="00BE6656" w:rsidRDefault="00777E54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275CEB1" w14:textId="77777777" w:rsidR="00777E54" w:rsidRPr="00B77EA3" w:rsidRDefault="00777E5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777E54" w14:paraId="2EAF8517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C935977" w14:textId="77777777" w:rsidR="00777E54" w:rsidRDefault="00777E5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BDBEA12" w14:textId="77777777" w:rsidR="00777E54" w:rsidRDefault="00777E5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777E54" w14:paraId="33D2F25A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E9180F3" w14:textId="77777777" w:rsidR="00777E54" w:rsidRDefault="00777E54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F0CA997" w14:textId="77777777" w:rsidR="00777E54" w:rsidRDefault="00777E54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N</w:t>
                        </w:r>
                      </w:p>
                    </w:tc>
                  </w:tr>
                </w:tbl>
                <w:p w14:paraId="3EA84122" w14:textId="77777777" w:rsidR="00777E54" w:rsidRDefault="00777E54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04FEAC92" w14:textId="77777777" w:rsidR="005273D5" w:rsidRDefault="005273D5" w:rsidP="000A7C6B">
            <w:pPr>
              <w:rPr>
                <w:rStyle w:val="Strong"/>
              </w:rPr>
            </w:pPr>
          </w:p>
        </w:tc>
      </w:tr>
    </w:tbl>
    <w:p w14:paraId="5C4ED87F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5102B6BB" w14:textId="77777777" w:rsidTr="005B3D16">
        <w:tc>
          <w:tcPr>
            <w:tcW w:w="11016" w:type="dxa"/>
          </w:tcPr>
          <w:p w14:paraId="57D46716" w14:textId="77777777" w:rsidR="00132707" w:rsidRDefault="00132707" w:rsidP="000A7C6B">
            <w:pPr>
              <w:pStyle w:val="Heading1"/>
            </w:pPr>
            <w:r>
              <w:br w:type="page"/>
            </w:r>
            <w:bookmarkStart w:id="13" w:name="_Toc128094670"/>
            <w:r w:rsidR="00777E54">
              <w:t>Connector Definitions</w:t>
            </w:r>
            <w:bookmarkEnd w:id="13"/>
          </w:p>
          <w:p w14:paraId="0A83A6DD" w14:textId="77777777" w:rsidR="00132707" w:rsidRDefault="00777E54" w:rsidP="000A7C6B">
            <w:r>
              <w:t>No Data</w:t>
            </w:r>
          </w:p>
          <w:p w14:paraId="77A52707" w14:textId="77777777" w:rsidR="00EF37BF" w:rsidRPr="009C0A33" w:rsidRDefault="00EF37BF" w:rsidP="000A7C6B"/>
          <w:p w14:paraId="15D720F8" w14:textId="77777777" w:rsidR="000F2729" w:rsidRDefault="000F2729" w:rsidP="000A7C6B"/>
          <w:p w14:paraId="79189372" w14:textId="77777777" w:rsidR="00E12C21" w:rsidRDefault="00E12C21" w:rsidP="000A7C6B"/>
          <w:p w14:paraId="3EDD75F3" w14:textId="77777777" w:rsidR="00132707" w:rsidRDefault="00132707" w:rsidP="000A7C6B"/>
        </w:tc>
      </w:tr>
    </w:tbl>
    <w:p w14:paraId="7028FA66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A306318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F1B0C6B" w14:textId="77777777" w:rsidR="00104BD8" w:rsidRDefault="00777E54" w:rsidP="00777E54">
            <w:pPr>
              <w:pStyle w:val="Heading1"/>
            </w:pPr>
            <w:bookmarkStart w:id="14" w:name="_Toc128094671"/>
            <w:r>
              <w:lastRenderedPageBreak/>
              <w:t>Contact Information</w:t>
            </w:r>
            <w:bookmarkEnd w:id="14"/>
          </w:p>
          <w:p w14:paraId="7BB85E54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63735AF6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B07A749" w14:textId="77777777" w:rsidR="002B4DE8" w:rsidRDefault="00777E54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A99594" w14:textId="77777777" w:rsidR="002B4DE8" w:rsidRDefault="00777E54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7DC248F" w14:textId="77777777" w:rsidR="002B4DE8" w:rsidRDefault="00777E54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14:paraId="512AE4AD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75877A" w14:textId="77777777" w:rsidR="002B4DE8" w:rsidRPr="00211C62" w:rsidRDefault="00777E54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46DB33AE" w14:textId="77777777" w:rsidR="002B4DE8" w:rsidRPr="000B04D4" w:rsidRDefault="00777E54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6460C346" wp14:editId="6F303AC7">
                        <wp:extent cx="2445385" cy="2023110"/>
                        <wp:effectExtent l="0" t="0" r="0" b="0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2023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3777670B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25A6450" w14:textId="77777777" w:rsidR="0017091B" w:rsidRPr="00BE6656" w:rsidRDefault="00777E54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0C7438E" w14:textId="77777777" w:rsidR="0017091B" w:rsidRPr="00BE6656" w:rsidRDefault="00777E54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777E54" w14:paraId="22460EC4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AB8DD45" w14:textId="77777777" w:rsidR="00777E54" w:rsidRDefault="00777E54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10D9CD3" w14:textId="77777777" w:rsidR="00777E54" w:rsidRDefault="00777E54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777E54" w14:paraId="0D758756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4B12CF2" w14:textId="77777777" w:rsidR="00777E54" w:rsidRDefault="00777E54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C164583" w14:textId="77777777" w:rsidR="00777E54" w:rsidRDefault="00777E54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70D5B26D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5939C08" w14:textId="77777777" w:rsidR="00104BD8" w:rsidRDefault="00104BD8" w:rsidP="000A7C6B">
            <w:pPr>
              <w:rPr>
                <w:rStyle w:val="A3"/>
              </w:rPr>
            </w:pPr>
          </w:p>
          <w:p w14:paraId="3AD5E148" w14:textId="77777777" w:rsidR="00104BD8" w:rsidRDefault="00104BD8" w:rsidP="000A7C6B"/>
        </w:tc>
      </w:tr>
    </w:tbl>
    <w:p w14:paraId="6D5664AF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4EE6C12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6618D07" w14:textId="77777777" w:rsidR="00A61A59" w:rsidRDefault="00777E54" w:rsidP="000A7C6B">
            <w:pPr>
              <w:pStyle w:val="Heading1"/>
            </w:pPr>
            <w:bookmarkStart w:id="15" w:name="_Toc128094672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4928C05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6C1E56" w14:textId="77777777" w:rsidR="00A9531D" w:rsidRDefault="00777E54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D48615" w14:textId="77777777" w:rsidR="00A9531D" w:rsidRDefault="00777E5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77E54" w14:paraId="6485520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6805AD" w14:textId="77777777" w:rsidR="00777E54" w:rsidRDefault="00777E54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AE948B" w14:textId="77777777" w:rsidR="00777E54" w:rsidRDefault="00777E5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777E54" w14:paraId="45829FE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A936A7" w14:textId="77777777" w:rsidR="00777E54" w:rsidRDefault="00777E54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A28986" w14:textId="77777777" w:rsidR="00777E54" w:rsidRDefault="00777E5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77E54" w14:paraId="207F901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3CA8DF" w14:textId="77777777" w:rsidR="00777E54" w:rsidRDefault="00777E54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2751F3" w14:textId="77777777" w:rsidR="00777E54" w:rsidRDefault="00777E5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77E54" w14:paraId="704EF7C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C6F69A" w14:textId="77777777" w:rsidR="00777E54" w:rsidRDefault="00777E54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EF59A5" w14:textId="77777777" w:rsidR="00777E54" w:rsidRDefault="00777E5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777E54" w14:paraId="7E106FC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83F877" w14:textId="77777777" w:rsidR="00777E54" w:rsidRDefault="00777E54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DFB431" w14:textId="77777777" w:rsidR="00777E54" w:rsidRDefault="00777E5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3.13367 mm</w:t>
                  </w:r>
                </w:p>
              </w:tc>
            </w:tr>
            <w:tr w:rsidR="00777E54" w14:paraId="497C89B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9DE790" w14:textId="77777777" w:rsidR="00777E54" w:rsidRDefault="00777E54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C952DB" w14:textId="77777777" w:rsidR="00777E54" w:rsidRDefault="00777E5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0.156684 mm</w:t>
                  </w:r>
                </w:p>
              </w:tc>
            </w:tr>
            <w:tr w:rsidR="00777E54" w14:paraId="0A2E1D8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BB98AE" w14:textId="77777777" w:rsidR="00777E54" w:rsidRDefault="00777E54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DD2054" w14:textId="77777777" w:rsidR="00777E54" w:rsidRDefault="00777E5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26302DF9" w14:textId="77777777" w:rsidR="00690657" w:rsidRDefault="00690657" w:rsidP="00690657"/>
          <w:p w14:paraId="21606015" w14:textId="77777777" w:rsidR="00A9531D" w:rsidRPr="00690657" w:rsidRDefault="00777E54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D2BECC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52C911" w14:textId="77777777" w:rsidR="007107BE" w:rsidRDefault="00777E54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7F856EF" w14:textId="77777777" w:rsidR="007107BE" w:rsidRDefault="00777E5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2938</w:t>
                  </w:r>
                </w:p>
              </w:tc>
            </w:tr>
            <w:tr w:rsidR="00777E54" w14:paraId="2750D21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27AC51" w14:textId="77777777" w:rsidR="00777E54" w:rsidRDefault="00777E54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0A7C56" w14:textId="77777777" w:rsidR="00777E54" w:rsidRDefault="00777E5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1371</w:t>
                  </w:r>
                </w:p>
              </w:tc>
            </w:tr>
            <w:tr w:rsidR="00777E54" w14:paraId="7BEE295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97ECC8" w14:textId="77777777" w:rsidR="00777E54" w:rsidRDefault="00777E54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63923D" w14:textId="77777777" w:rsidR="00777E54" w:rsidRDefault="00777E5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27.574</w:t>
                  </w:r>
                </w:p>
              </w:tc>
            </w:tr>
            <w:tr w:rsidR="00777E54" w14:paraId="0BBDADC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B4E01E" w14:textId="77777777" w:rsidR="00777E54" w:rsidRDefault="00777E54" w:rsidP="00C16188">
                  <w:r>
                    <w:t xml:space="preserve">%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06E64C" w14:textId="77777777" w:rsidR="00777E54" w:rsidRDefault="00777E5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51.2</w:t>
                  </w:r>
                </w:p>
              </w:tc>
            </w:tr>
            <w:tr w:rsidR="00777E54" w14:paraId="5190FC8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C07FAB" w14:textId="77777777" w:rsidR="00777E54" w:rsidRDefault="00777E54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EE6477" w14:textId="77777777" w:rsidR="00777E54" w:rsidRDefault="00777E5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5.47</w:t>
                  </w:r>
                </w:p>
              </w:tc>
            </w:tr>
            <w:tr w:rsidR="00777E54" w14:paraId="794F194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358676" w14:textId="77777777" w:rsidR="00777E54" w:rsidRDefault="00777E54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744386" w14:textId="77777777" w:rsidR="00777E54" w:rsidRDefault="00777E5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77E54" w14:paraId="11C7A79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8ADD4A" w14:textId="77777777" w:rsidR="00777E54" w:rsidRDefault="00777E54" w:rsidP="00C16188">
                  <w:r>
                    <w:t>Time to complete mesh(</w:t>
                  </w:r>
                  <w:proofErr w:type="spellStart"/>
                  <w:proofErr w:type="gramStart"/>
                  <w:r>
                    <w:t>hh;mm</w:t>
                  </w:r>
                  <w:proofErr w:type="gramEnd"/>
                  <w:r>
                    <w:t>;ss</w:t>
                  </w:r>
                  <w:proofErr w:type="spellEnd"/>
                  <w:r>
                    <w:t xml:space="preserve">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5847CE" w14:textId="77777777" w:rsidR="00777E54" w:rsidRDefault="00777E54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00:00:06</w:t>
                  </w:r>
                </w:p>
              </w:tc>
            </w:tr>
            <w:tr w:rsidR="00777E54" w14:paraId="39DFDAE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7437B9" w14:textId="77777777" w:rsidR="00777E54" w:rsidRDefault="00777E54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8A8A14" w14:textId="77777777" w:rsidR="00777E54" w:rsidRDefault="00777E54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14:paraId="48F2C71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14:paraId="5BDD0417" w14:textId="77777777" w:rsidR="00D803B1" w:rsidRDefault="00777E54" w:rsidP="00D803B1">
                  <w:pPr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84BE925" wp14:editId="033BE5DF">
                        <wp:extent cx="6711315" cy="4133215"/>
                        <wp:effectExtent l="0" t="0" r="0" b="635"/>
                        <wp:docPr id="13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4133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4CC83F1" w14:textId="77777777" w:rsidR="00A61A59" w:rsidRPr="00F077CB" w:rsidRDefault="00A61A59" w:rsidP="000A7C6B"/>
        </w:tc>
      </w:tr>
    </w:tbl>
    <w:p w14:paraId="59B4DF3B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751F7B56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AE4BB78" w14:textId="77777777" w:rsidR="002C53F9" w:rsidRDefault="00777E54" w:rsidP="000A7C6B">
            <w:pPr>
              <w:pStyle w:val="Heading1"/>
            </w:pPr>
            <w:bookmarkStart w:id="16" w:name="_Toc128094673"/>
            <w:r>
              <w:t>Sensor Details</w:t>
            </w:r>
            <w:bookmarkEnd w:id="16"/>
          </w:p>
          <w:p w14:paraId="03F8A6B1" w14:textId="77777777" w:rsidR="002C53F9" w:rsidRPr="00F077CB" w:rsidRDefault="00777E54" w:rsidP="000A7C6B">
            <w:r>
              <w:t>No Data</w:t>
            </w:r>
          </w:p>
        </w:tc>
      </w:tr>
    </w:tbl>
    <w:p w14:paraId="53CB846F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513569C4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1A46945" w14:textId="77777777" w:rsidR="00EC2432" w:rsidRDefault="00777E54" w:rsidP="000A7C6B">
            <w:pPr>
              <w:pStyle w:val="Heading1"/>
            </w:pPr>
            <w:bookmarkStart w:id="17" w:name="_Toc128094674"/>
            <w:bookmarkStart w:id="18" w:name="_Toc243733152"/>
            <w:bookmarkStart w:id="19" w:name="_Toc245020120"/>
            <w:bookmarkStart w:id="20" w:name="_Toc245020152"/>
            <w:r>
              <w:t>Study Results</w:t>
            </w:r>
            <w:bookmarkEnd w:id="17"/>
          </w:p>
          <w:p w14:paraId="5B6758D4" w14:textId="77777777" w:rsidR="00EC2432" w:rsidRPr="000B04D4" w:rsidRDefault="00777E54" w:rsidP="000A7C6B">
            <w:r>
              <w:t>No Data</w:t>
            </w:r>
          </w:p>
          <w:bookmarkEnd w:id="18"/>
          <w:bookmarkEnd w:id="19"/>
          <w:bookmarkEnd w:id="20"/>
          <w:p w14:paraId="26C791E9" w14:textId="77777777" w:rsidR="00EC2432" w:rsidRDefault="00EC2432" w:rsidP="000A7C6B"/>
        </w:tc>
      </w:tr>
    </w:tbl>
    <w:p w14:paraId="0927610B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32610E23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6C2987F" w14:textId="77777777" w:rsidR="000B1701" w:rsidRDefault="00777E54" w:rsidP="00777E54">
            <w:pPr>
              <w:pStyle w:val="Heading1"/>
            </w:pPr>
            <w:bookmarkStart w:id="21" w:name="_Toc128094675"/>
            <w:r>
              <w:t>Conclusion</w:t>
            </w:r>
            <w:bookmarkEnd w:id="21"/>
          </w:p>
        </w:tc>
      </w:tr>
    </w:tbl>
    <w:p w14:paraId="506831ED" w14:textId="77777777" w:rsidR="00AC3438" w:rsidRPr="00AC3438" w:rsidRDefault="00AC3438" w:rsidP="00FE0924"/>
    <w:sectPr w:rsidR="00AC3438" w:rsidRPr="00AC3438" w:rsidSect="00777E54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94D1B" w14:textId="77777777" w:rsidR="00F22BE4" w:rsidRDefault="00F22BE4" w:rsidP="00F25CD7">
      <w:pPr>
        <w:spacing w:after="0" w:line="240" w:lineRule="auto"/>
      </w:pPr>
      <w:r>
        <w:separator/>
      </w:r>
    </w:p>
  </w:endnote>
  <w:endnote w:type="continuationSeparator" w:id="0">
    <w:p w14:paraId="23BF0307" w14:textId="77777777" w:rsidR="00F22BE4" w:rsidRDefault="00F22BE4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6D090651" w14:textId="77777777" w:rsidTr="003E1AE9">
      <w:tc>
        <w:tcPr>
          <w:tcW w:w="867" w:type="pct"/>
        </w:tcPr>
        <w:p w14:paraId="66A49D1B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BF81AF1" wp14:editId="382E5768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42C00EE" w14:textId="77777777" w:rsidR="00DC4D2F" w:rsidRDefault="00777E54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372C886C" w14:textId="77777777" w:rsidR="00DC4D2F" w:rsidRDefault="00777E54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main part</w:t>
          </w:r>
        </w:p>
      </w:tc>
      <w:tc>
        <w:tcPr>
          <w:tcW w:w="0" w:type="auto"/>
          <w:vAlign w:val="bottom"/>
        </w:tcPr>
        <w:p w14:paraId="427A6888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0E443442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1816D755" w14:textId="77777777" w:rsidTr="00BF0BC4">
      <w:tc>
        <w:tcPr>
          <w:tcW w:w="1908" w:type="dxa"/>
        </w:tcPr>
        <w:p w14:paraId="2A0C3C04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4DC1209" wp14:editId="69ACDAA1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32673627" w14:textId="77777777" w:rsidR="00DC4D2F" w:rsidRDefault="00777E54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C9541B2" w14:textId="77777777" w:rsidR="00DC4D2F" w:rsidRDefault="00777E54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main part</w:t>
          </w:r>
        </w:p>
      </w:tc>
      <w:tc>
        <w:tcPr>
          <w:tcW w:w="360" w:type="dxa"/>
          <w:vAlign w:val="bottom"/>
        </w:tcPr>
        <w:p w14:paraId="4506271A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F4F84E9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596F" w14:textId="77777777" w:rsidR="00F22BE4" w:rsidRDefault="00F22BE4" w:rsidP="00F25CD7">
      <w:pPr>
        <w:spacing w:after="0" w:line="240" w:lineRule="auto"/>
      </w:pPr>
      <w:r>
        <w:separator/>
      </w:r>
    </w:p>
  </w:footnote>
  <w:footnote w:type="continuationSeparator" w:id="0">
    <w:p w14:paraId="69E96B4B" w14:textId="77777777" w:rsidR="00F22BE4" w:rsidRDefault="00F22BE4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NTEysLQwMjIxNjZU0lEKTi0uzszPAykwqgUA9A2NyywAAAA="/>
  </w:docVars>
  <w:rsids>
    <w:rsidRoot w:val="00777E54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77E54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AD9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2BE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CC8"/>
  <w15:docId w15:val="{400B510C-24C1-4B62-AF46-FB98B6EA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OLIDWORKS%20Corp\SOLIDWORKS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2</TotalTime>
  <Pages>10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User</dc:creator>
  <cp:lastModifiedBy>Sazzad sarker</cp:lastModifiedBy>
  <cp:revision>2</cp:revision>
  <dcterms:created xsi:type="dcterms:W3CDTF">2023-02-23T19:29:00Z</dcterms:created>
  <dcterms:modified xsi:type="dcterms:W3CDTF">2023-02-23T19:31:00Z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2023-02-23T19:30:48Z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f85f8b5e-eb46-4b14-a001-31ca6eaa98fc</vt:lpwstr>
  </property>
  <property fmtid="{D5CDD505-2E9C-101B-9397-08002B2CF9AE}" pid="7" name="MSIP_Label_defa4170-0d19-0005-0004-bc88714345d2_ActionId">
    <vt:lpwstr>2902cb1b-5be4-4147-a782-27222e0c64e7</vt:lpwstr>
  </property>
  <property fmtid="{D5CDD505-2E9C-101B-9397-08002B2CF9AE}" pid="8" name="MSIP_Label_defa4170-0d19-0005-0004-bc88714345d2_ContentBits">
    <vt:lpwstr>0</vt:lpwstr>
  </property>
</Properties>
</file>